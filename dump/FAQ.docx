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1B4EB" w14:textId="77777777" w:rsidR="00CC2FB3" w:rsidRPr="00F762D5" w:rsidRDefault="00CC2FB3" w:rsidP="00CC2FB3">
      <w:pPr>
        <w:pStyle w:val="Heading1"/>
        <w:rPr>
          <w:sz w:val="36"/>
          <w:szCs w:val="36"/>
        </w:rPr>
      </w:pPr>
      <w:r w:rsidRPr="00F762D5">
        <w:rPr>
          <w:sz w:val="36"/>
          <w:szCs w:val="36"/>
        </w:rPr>
        <w:t>FAQ</w:t>
      </w:r>
    </w:p>
    <w:p w14:paraId="3AFC6BFD" w14:textId="77777777" w:rsidR="00F762D5" w:rsidRPr="00EC67CB" w:rsidRDefault="00F762D5" w:rsidP="00F762D5">
      <w:pPr>
        <w:rPr>
          <w:b/>
          <w:sz w:val="28"/>
          <w:szCs w:val="28"/>
        </w:rPr>
      </w:pPr>
      <w:r w:rsidRPr="00EC67CB">
        <w:rPr>
          <w:b/>
          <w:sz w:val="28"/>
          <w:szCs w:val="28"/>
        </w:rPr>
        <w:t>1. What is java?</w:t>
      </w:r>
    </w:p>
    <w:p w14:paraId="05BE514C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Java is object orient programming language.</w:t>
      </w:r>
    </w:p>
    <w:p w14:paraId="78C5C50C" w14:textId="50DF396D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It is simple, distributed, interpreted, robust, secure, platform inde</w:t>
      </w:r>
      <w:r w:rsidR="00AE3D66">
        <w:rPr>
          <w:sz w:val="24"/>
          <w:szCs w:val="24"/>
        </w:rPr>
        <w:t xml:space="preserve">pendent(Architecture-Neutral),  </w:t>
      </w:r>
      <w:r w:rsidRPr="00F762D5">
        <w:rPr>
          <w:sz w:val="24"/>
          <w:szCs w:val="24"/>
        </w:rPr>
        <w:t>portable, high-performance, multithreaded and dynamic</w:t>
      </w:r>
      <w:r w:rsidR="00FD69A6">
        <w:rPr>
          <w:sz w:val="24"/>
          <w:szCs w:val="24"/>
        </w:rPr>
        <w:t xml:space="preserve"> programming language</w:t>
      </w:r>
      <w:r w:rsidRPr="00F762D5">
        <w:rPr>
          <w:sz w:val="24"/>
          <w:szCs w:val="24"/>
        </w:rPr>
        <w:t>.</w:t>
      </w:r>
    </w:p>
    <w:p w14:paraId="56255312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In java, everything is an object.</w:t>
      </w:r>
    </w:p>
    <w:p w14:paraId="343B1D11" w14:textId="4EC628A2" w:rsidR="00F762D5" w:rsidRPr="00F762D5" w:rsidRDefault="00E2350B" w:rsidP="00F762D5">
      <w:pPr>
        <w:rPr>
          <w:sz w:val="24"/>
          <w:szCs w:val="24"/>
        </w:rPr>
      </w:pPr>
      <w:r w:rsidRPr="00B21C8D">
        <w:rPr>
          <w:b/>
          <w:sz w:val="24"/>
          <w:szCs w:val="24"/>
        </w:rPr>
        <w:t>S</w:t>
      </w:r>
      <w:r w:rsidR="00F762D5" w:rsidRPr="00B21C8D">
        <w:rPr>
          <w:b/>
          <w:sz w:val="24"/>
          <w:szCs w:val="24"/>
        </w:rPr>
        <w:t>imple</w:t>
      </w:r>
      <w:r w:rsidRPr="00E2350B">
        <w:rPr>
          <w:b/>
          <w:sz w:val="24"/>
          <w:szCs w:val="24"/>
        </w:rPr>
        <w:t>:</w:t>
      </w:r>
      <w:r w:rsidR="00F762D5" w:rsidRPr="00F762D5">
        <w:rPr>
          <w:sz w:val="24"/>
          <w:szCs w:val="24"/>
        </w:rPr>
        <w:t xml:space="preserve"> Removed programming hurdles form previous languages and added garbage collection and predefined APIs.</w:t>
      </w:r>
    </w:p>
    <w:p w14:paraId="01CA6792" w14:textId="77777777" w:rsidR="00F762D5" w:rsidRPr="00E2350B" w:rsidRDefault="00F762D5" w:rsidP="00F762D5">
      <w:pPr>
        <w:rPr>
          <w:b/>
          <w:sz w:val="24"/>
          <w:szCs w:val="24"/>
        </w:rPr>
      </w:pPr>
      <w:r w:rsidRPr="00E2350B">
        <w:rPr>
          <w:b/>
          <w:sz w:val="24"/>
          <w:szCs w:val="24"/>
        </w:rPr>
        <w:t>object orient:</w:t>
      </w:r>
    </w:p>
    <w:p w14:paraId="4CF3F8FF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What is a class in java?</w:t>
      </w:r>
    </w:p>
    <w:p w14:paraId="46A427E1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A class is a collection of data and methods that operate on that data.</w:t>
      </w:r>
    </w:p>
    <w:p w14:paraId="229ABA08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The data and methods describe the state and behavior of an object.</w:t>
      </w:r>
    </w:p>
    <w:p w14:paraId="545FE399" w14:textId="77777777" w:rsidR="00F762D5" w:rsidRPr="00F762D5" w:rsidRDefault="00F762D5" w:rsidP="00F762D5">
      <w:pPr>
        <w:rPr>
          <w:sz w:val="24"/>
          <w:szCs w:val="24"/>
        </w:rPr>
      </w:pPr>
      <w:r w:rsidRPr="00A625DD">
        <w:rPr>
          <w:b/>
          <w:sz w:val="24"/>
          <w:szCs w:val="24"/>
        </w:rPr>
        <w:t>distributed</w:t>
      </w:r>
      <w:r w:rsidRPr="00F762D5">
        <w:rPr>
          <w:sz w:val="24"/>
          <w:szCs w:val="24"/>
        </w:rPr>
        <w:t>: Java has transparent RPC system.</w:t>
      </w:r>
    </w:p>
    <w:p w14:paraId="7DAB34FA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Java supports various levels of network connectivity through classes in the java.net package.</w:t>
      </w:r>
    </w:p>
    <w:p w14:paraId="76BE5A28" w14:textId="3FD2F071" w:rsidR="00F762D5" w:rsidRPr="00373E40" w:rsidRDefault="00F762D5" w:rsidP="00F762D5">
      <w:pPr>
        <w:rPr>
          <w:b/>
          <w:sz w:val="24"/>
          <w:szCs w:val="24"/>
        </w:rPr>
      </w:pPr>
      <w:r w:rsidRPr="00955D4E">
        <w:rPr>
          <w:b/>
          <w:sz w:val="24"/>
          <w:szCs w:val="24"/>
        </w:rPr>
        <w:t>Interpreted:</w:t>
      </w:r>
      <w:r w:rsidR="00373E40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Java compiler generates byte-codes. That can be execute using java interpreter(JRE) in any platform.</w:t>
      </w:r>
    </w:p>
    <w:p w14:paraId="7E2C2D46" w14:textId="7E320A81" w:rsidR="00F762D5" w:rsidRPr="00373E40" w:rsidRDefault="00F762D5" w:rsidP="00F762D5">
      <w:pPr>
        <w:rPr>
          <w:b/>
          <w:sz w:val="24"/>
          <w:szCs w:val="24"/>
        </w:rPr>
      </w:pPr>
      <w:r w:rsidRPr="00955D4E">
        <w:rPr>
          <w:b/>
          <w:sz w:val="24"/>
          <w:szCs w:val="24"/>
        </w:rPr>
        <w:t>Robust:</w:t>
      </w:r>
      <w:r w:rsidR="00373E40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Java is portable across many Operating systems and also it has feature of Automatic memory management and garbage collection.</w:t>
      </w:r>
    </w:p>
    <w:p w14:paraId="7FD1CDB6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It's strong type checking mechanism helps in making it Robust. Especially system crashing bugs, are very rare in Java.</w:t>
      </w:r>
    </w:p>
    <w:p w14:paraId="3C049482" w14:textId="6A034B2D" w:rsidR="00F762D5" w:rsidRPr="00373E40" w:rsidRDefault="00F762D5" w:rsidP="00F762D5">
      <w:pPr>
        <w:rPr>
          <w:b/>
          <w:sz w:val="24"/>
          <w:szCs w:val="24"/>
        </w:rPr>
      </w:pPr>
      <w:r w:rsidRPr="00955D4E">
        <w:rPr>
          <w:b/>
          <w:sz w:val="24"/>
          <w:szCs w:val="24"/>
        </w:rPr>
        <w:t>Secure:</w:t>
      </w:r>
      <w:r w:rsidR="00373E40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JVM is an interpreter, when the byte codes are executed it can take care of the security based on access restrictions.</w:t>
      </w:r>
    </w:p>
    <w:p w14:paraId="0FDA230F" w14:textId="749F1F54" w:rsidR="00F762D5" w:rsidRPr="00373E40" w:rsidRDefault="00F762D5" w:rsidP="00F762D5">
      <w:pPr>
        <w:rPr>
          <w:b/>
          <w:sz w:val="24"/>
          <w:szCs w:val="24"/>
        </w:rPr>
      </w:pPr>
      <w:r w:rsidRPr="00E2350B">
        <w:rPr>
          <w:b/>
          <w:sz w:val="24"/>
          <w:szCs w:val="24"/>
        </w:rPr>
        <w:t>Architecture-Neutral:</w:t>
      </w:r>
      <w:r w:rsidR="00373E40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The java byte code is platform independent. It has nothing do with operation system architecture while compiling source and executing byte code.</w:t>
      </w:r>
    </w:p>
    <w:p w14:paraId="135DF221" w14:textId="7FC9EC04" w:rsidR="00F762D5" w:rsidRPr="00A955BE" w:rsidRDefault="00F762D5" w:rsidP="00F762D5">
      <w:pPr>
        <w:rPr>
          <w:b/>
          <w:sz w:val="24"/>
          <w:szCs w:val="24"/>
        </w:rPr>
      </w:pPr>
      <w:r w:rsidRPr="00A955BE">
        <w:rPr>
          <w:b/>
          <w:sz w:val="24"/>
          <w:szCs w:val="24"/>
        </w:rPr>
        <w:t>Portable:</w:t>
      </w:r>
      <w:r w:rsidR="008D6B20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Java byte code is platform independent and it can run only in JVM.</w:t>
      </w:r>
    </w:p>
    <w:p w14:paraId="72D6BD20" w14:textId="516C7B5A" w:rsidR="00F762D5" w:rsidRPr="00E621C4" w:rsidRDefault="00F762D5" w:rsidP="00F762D5">
      <w:pPr>
        <w:rPr>
          <w:b/>
          <w:sz w:val="24"/>
          <w:szCs w:val="24"/>
        </w:rPr>
      </w:pPr>
      <w:r w:rsidRPr="00E621C4">
        <w:rPr>
          <w:b/>
          <w:sz w:val="24"/>
          <w:szCs w:val="24"/>
        </w:rPr>
        <w:t>High-Performance:</w:t>
      </w:r>
      <w:r w:rsidR="00E621C4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Java uses Just-in-time compiler to to achieve high performance. It can compile large programs quickly.</w:t>
      </w:r>
    </w:p>
    <w:p w14:paraId="77939256" w14:textId="706B467D" w:rsidR="00F762D5" w:rsidRPr="00C250AD" w:rsidRDefault="00F762D5" w:rsidP="00F762D5">
      <w:pPr>
        <w:rPr>
          <w:b/>
          <w:sz w:val="24"/>
          <w:szCs w:val="24"/>
        </w:rPr>
      </w:pPr>
      <w:r w:rsidRPr="00C250AD">
        <w:rPr>
          <w:b/>
          <w:sz w:val="24"/>
          <w:szCs w:val="24"/>
        </w:rPr>
        <w:t>Multithreaded:</w:t>
      </w:r>
      <w:r w:rsidR="00C250AD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Java is inherently multi-threaded. A single Java program can have many different threads executing independently and continuously.</w:t>
      </w:r>
    </w:p>
    <w:p w14:paraId="7361DB9C" w14:textId="77777777" w:rsidR="00F762D5" w:rsidRPr="00F762D5" w:rsidRDefault="00F762D5" w:rsidP="00F762D5">
      <w:pPr>
        <w:rPr>
          <w:sz w:val="24"/>
          <w:szCs w:val="24"/>
        </w:rPr>
      </w:pPr>
    </w:p>
    <w:p w14:paraId="02E4A855" w14:textId="0FB65D73" w:rsidR="00F762D5" w:rsidRPr="00E30211" w:rsidRDefault="00F762D5" w:rsidP="00F762D5">
      <w:pPr>
        <w:rPr>
          <w:b/>
          <w:sz w:val="24"/>
          <w:szCs w:val="24"/>
        </w:rPr>
      </w:pPr>
      <w:r w:rsidRPr="00E30211">
        <w:rPr>
          <w:b/>
          <w:sz w:val="24"/>
          <w:szCs w:val="24"/>
        </w:rPr>
        <w:lastRenderedPageBreak/>
        <w:t>Dynamic:</w:t>
      </w:r>
      <w:r w:rsidR="00E30211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In java, dynamic memory allocation eliminate the waste of memory space and loss of data.</w:t>
      </w:r>
      <w:r w:rsidR="00E30211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Memory space is created during run time.</w:t>
      </w:r>
    </w:p>
    <w:p w14:paraId="191A870B" w14:textId="77777777" w:rsidR="00F762D5" w:rsidRPr="00F762D5" w:rsidRDefault="00F762D5" w:rsidP="00F762D5">
      <w:pPr>
        <w:rPr>
          <w:sz w:val="24"/>
          <w:szCs w:val="24"/>
        </w:rPr>
      </w:pPr>
    </w:p>
    <w:p w14:paraId="29BB7363" w14:textId="77777777" w:rsidR="00F762D5" w:rsidRPr="00EC67CB" w:rsidRDefault="00F762D5" w:rsidP="00F762D5">
      <w:pPr>
        <w:rPr>
          <w:b/>
          <w:sz w:val="28"/>
          <w:szCs w:val="28"/>
        </w:rPr>
      </w:pPr>
      <w:r w:rsidRPr="00EC67CB">
        <w:rPr>
          <w:b/>
          <w:sz w:val="28"/>
          <w:szCs w:val="28"/>
        </w:rPr>
        <w:t>2. What are the OOPs concepts implemented in java?</w:t>
      </w:r>
    </w:p>
    <w:p w14:paraId="02998D6C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Encapsulation</w:t>
      </w:r>
    </w:p>
    <w:p w14:paraId="57D30EBF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Inheritance</w:t>
      </w:r>
    </w:p>
    <w:p w14:paraId="56E99D2A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Polymorphism</w:t>
      </w:r>
    </w:p>
    <w:p w14:paraId="5B3F34B0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Abstraction</w:t>
      </w:r>
    </w:p>
    <w:p w14:paraId="47433BEF" w14:textId="12E2FEB4" w:rsidR="00F762D5" w:rsidRPr="005D0D59" w:rsidRDefault="00F762D5" w:rsidP="00F762D5">
      <w:pPr>
        <w:rPr>
          <w:b/>
          <w:sz w:val="24"/>
          <w:szCs w:val="24"/>
        </w:rPr>
      </w:pPr>
      <w:r w:rsidRPr="005D0D59">
        <w:rPr>
          <w:b/>
          <w:sz w:val="24"/>
          <w:szCs w:val="24"/>
        </w:rPr>
        <w:t>Encapsulation:</w:t>
      </w:r>
      <w:r w:rsidR="005D0D59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The class is fulfillment of encapsulation. Operating the private data through the method(s) of class.</w:t>
      </w:r>
    </w:p>
    <w:p w14:paraId="795F0894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Or</w:t>
      </w:r>
    </w:p>
    <w:p w14:paraId="4DD8FDEA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A mechanism of wrapping the data (variables) and methods acting on the data together as a single unit.</w:t>
      </w:r>
    </w:p>
    <w:p w14:paraId="38509920" w14:textId="4A68A318" w:rsidR="00F762D5" w:rsidRPr="005D0D59" w:rsidRDefault="00F762D5" w:rsidP="00F762D5">
      <w:pPr>
        <w:rPr>
          <w:b/>
          <w:sz w:val="24"/>
          <w:szCs w:val="24"/>
        </w:rPr>
      </w:pPr>
      <w:r w:rsidRPr="005D0D59">
        <w:rPr>
          <w:b/>
          <w:sz w:val="24"/>
          <w:szCs w:val="24"/>
        </w:rPr>
        <w:t>Inheritance:</w:t>
      </w:r>
      <w:r w:rsidR="005D0D59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It is a mechanism deriving a class from another class.</w:t>
      </w:r>
    </w:p>
    <w:p w14:paraId="070F355F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A class derived from another class is called subclass</w:t>
      </w:r>
    </w:p>
    <w:p w14:paraId="6D7F41B2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>The class from which a subclass is derived is called a superclass.</w:t>
      </w:r>
    </w:p>
    <w:p w14:paraId="73F295A0" w14:textId="28DD37C3" w:rsidR="00F762D5" w:rsidRPr="005D0D59" w:rsidRDefault="00F762D5" w:rsidP="00F762D5">
      <w:pPr>
        <w:rPr>
          <w:b/>
          <w:sz w:val="24"/>
          <w:szCs w:val="24"/>
        </w:rPr>
      </w:pPr>
      <w:r w:rsidRPr="005D0D59">
        <w:rPr>
          <w:b/>
          <w:sz w:val="24"/>
          <w:szCs w:val="24"/>
        </w:rPr>
        <w:t>Polymorphism:</w:t>
      </w:r>
      <w:r w:rsidR="005D0D59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Performing multiple operations using the same context is called polymorphism.</w:t>
      </w:r>
    </w:p>
    <w:p w14:paraId="3C631D6D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 xml:space="preserve">There are two types of polymorphism in java. compile time polymorphism and runtime polymorphism. </w:t>
      </w:r>
    </w:p>
    <w:p w14:paraId="416CB3A4" w14:textId="77777777" w:rsidR="00F762D5" w:rsidRPr="00F762D5" w:rsidRDefault="00F762D5" w:rsidP="00F762D5">
      <w:pPr>
        <w:rPr>
          <w:sz w:val="24"/>
          <w:szCs w:val="24"/>
        </w:rPr>
      </w:pPr>
      <w:r w:rsidRPr="00F762D5">
        <w:rPr>
          <w:sz w:val="24"/>
          <w:szCs w:val="24"/>
        </w:rPr>
        <w:t xml:space="preserve">compile time polymorphism can perform by method overloading. and runtime time polymorphism can perform by method overriding. </w:t>
      </w:r>
    </w:p>
    <w:p w14:paraId="7EA048CF" w14:textId="633D208C" w:rsidR="00F762D5" w:rsidRPr="006079EA" w:rsidRDefault="00F762D5" w:rsidP="00F762D5">
      <w:pPr>
        <w:rPr>
          <w:b/>
          <w:sz w:val="24"/>
          <w:szCs w:val="24"/>
        </w:rPr>
      </w:pPr>
      <w:r w:rsidRPr="006079EA">
        <w:rPr>
          <w:b/>
          <w:sz w:val="24"/>
          <w:szCs w:val="24"/>
        </w:rPr>
        <w:t>Method overloading:</w:t>
      </w:r>
      <w:r w:rsidR="006079EA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Method Overloading is a feature that allows a class to have more than one method having the same name, if their argument lists are different.</w:t>
      </w:r>
    </w:p>
    <w:p w14:paraId="70C2BD78" w14:textId="6853DF84" w:rsidR="00F762D5" w:rsidRPr="006079EA" w:rsidRDefault="00F762D5" w:rsidP="00F762D5">
      <w:pPr>
        <w:rPr>
          <w:b/>
          <w:sz w:val="24"/>
          <w:szCs w:val="24"/>
        </w:rPr>
      </w:pPr>
      <w:r w:rsidRPr="006079EA">
        <w:rPr>
          <w:b/>
          <w:sz w:val="24"/>
          <w:szCs w:val="24"/>
        </w:rPr>
        <w:t>Method overriding:</w:t>
      </w:r>
      <w:r w:rsidR="006079EA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Overriding means to override the functionality of an existing method in any of its super classes.</w:t>
      </w:r>
    </w:p>
    <w:p w14:paraId="4CC4C651" w14:textId="067C997F" w:rsidR="00F762D5" w:rsidRPr="006079EA" w:rsidRDefault="00F762D5" w:rsidP="00F762D5">
      <w:pPr>
        <w:rPr>
          <w:b/>
          <w:sz w:val="24"/>
          <w:szCs w:val="24"/>
        </w:rPr>
      </w:pPr>
      <w:r w:rsidRPr="006079EA">
        <w:rPr>
          <w:b/>
          <w:sz w:val="24"/>
          <w:szCs w:val="24"/>
        </w:rPr>
        <w:t>Abstraction:</w:t>
      </w:r>
      <w:r w:rsidR="006079EA">
        <w:rPr>
          <w:b/>
          <w:sz w:val="24"/>
          <w:szCs w:val="24"/>
        </w:rPr>
        <w:t xml:space="preserve"> </w:t>
      </w:r>
      <w:r w:rsidRPr="00F762D5">
        <w:rPr>
          <w:sz w:val="24"/>
          <w:szCs w:val="24"/>
        </w:rPr>
        <w:t>Abstraction in Java is used to hide certain details and only show the essential features of the object.</w:t>
      </w:r>
    </w:p>
    <w:p w14:paraId="33F8FAA0" w14:textId="77777777" w:rsidR="00F762D5" w:rsidRDefault="00F762D5" w:rsidP="00E154A0">
      <w:pPr>
        <w:rPr>
          <w:sz w:val="24"/>
          <w:szCs w:val="24"/>
        </w:rPr>
      </w:pPr>
    </w:p>
    <w:p w14:paraId="4231C335" w14:textId="77777777" w:rsidR="002A55E0" w:rsidRDefault="002A55E0" w:rsidP="00E154A0">
      <w:pPr>
        <w:rPr>
          <w:sz w:val="24"/>
          <w:szCs w:val="24"/>
        </w:rPr>
      </w:pPr>
    </w:p>
    <w:p w14:paraId="0A1A8D57" w14:textId="77777777" w:rsidR="002A55E0" w:rsidRDefault="002A55E0" w:rsidP="00E154A0">
      <w:pPr>
        <w:rPr>
          <w:sz w:val="24"/>
          <w:szCs w:val="24"/>
        </w:rPr>
      </w:pPr>
    </w:p>
    <w:p w14:paraId="37AD0837" w14:textId="77777777" w:rsidR="002A55E0" w:rsidRDefault="002A55E0" w:rsidP="00E154A0">
      <w:pPr>
        <w:rPr>
          <w:sz w:val="24"/>
          <w:szCs w:val="24"/>
        </w:rPr>
      </w:pPr>
    </w:p>
    <w:p w14:paraId="0420F602" w14:textId="77777777" w:rsidR="002A55E0" w:rsidRDefault="002A55E0" w:rsidP="00E154A0">
      <w:pPr>
        <w:rPr>
          <w:sz w:val="24"/>
          <w:szCs w:val="24"/>
        </w:rPr>
      </w:pPr>
    </w:p>
    <w:p w14:paraId="3ADCC27D" w14:textId="5B37D6A8" w:rsidR="00E154A0" w:rsidRPr="000827B9" w:rsidRDefault="00400F6C" w:rsidP="00E154A0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 xml:space="preserve">3. </w:t>
      </w:r>
      <w:r w:rsidR="000827B9" w:rsidRPr="00EC67CB">
        <w:rPr>
          <w:b/>
          <w:sz w:val="28"/>
          <w:szCs w:val="28"/>
        </w:rPr>
        <w:t xml:space="preserve">What </w:t>
      </w:r>
      <w:r w:rsidR="002243C2" w:rsidRPr="000827B9">
        <w:rPr>
          <w:b/>
          <w:sz w:val="28"/>
          <w:szCs w:val="28"/>
        </w:rPr>
        <w:t>is d</w:t>
      </w:r>
      <w:r w:rsidR="00E154A0" w:rsidRPr="000827B9">
        <w:rPr>
          <w:b/>
          <w:sz w:val="28"/>
          <w:szCs w:val="28"/>
        </w:rPr>
        <w:t>if</w:t>
      </w:r>
      <w:r w:rsidR="002243C2" w:rsidRPr="000827B9">
        <w:rPr>
          <w:b/>
          <w:sz w:val="28"/>
          <w:szCs w:val="28"/>
        </w:rPr>
        <w:t>ference Between DOM SAX Parsers?</w:t>
      </w:r>
    </w:p>
    <w:p w14:paraId="3945D6B0" w14:textId="77777777" w:rsidR="00E154A0" w:rsidRPr="00E05848" w:rsidRDefault="00E154A0" w:rsidP="00E154A0">
      <w:pPr>
        <w:rPr>
          <w:b/>
          <w:sz w:val="24"/>
          <w:szCs w:val="24"/>
        </w:rPr>
      </w:pPr>
      <w:r w:rsidRPr="00E05848">
        <w:rPr>
          <w:b/>
          <w:sz w:val="24"/>
          <w:szCs w:val="24"/>
        </w:rPr>
        <w:t>DOM</w:t>
      </w:r>
    </w:p>
    <w:p w14:paraId="7D6E0B0C" w14:textId="77777777" w:rsidR="00E154A0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Tree model parser (Object based) (Tree of nodes).</w:t>
      </w:r>
    </w:p>
    <w:p w14:paraId="01AAB649" w14:textId="77777777" w:rsidR="00E154A0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DOM loads the file into the memory and then parse- the file.</w:t>
      </w:r>
    </w:p>
    <w:p w14:paraId="0D1FC9CB" w14:textId="77777777" w:rsidR="00E154A0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Has memory constraints since it loads the whole XML file before parsing.</w:t>
      </w:r>
    </w:p>
    <w:p w14:paraId="178D17DD" w14:textId="77777777" w:rsidR="00E154A0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DOM is read and write (can insert or delete nodes).</w:t>
      </w:r>
    </w:p>
    <w:p w14:paraId="1AD93CB7" w14:textId="77777777" w:rsidR="00E154A0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If the XML content is small, then prefer DOM parser.</w:t>
      </w:r>
    </w:p>
    <w:p w14:paraId="1AFAEEFE" w14:textId="77777777" w:rsidR="00E154A0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Backward and forward search is possible for searching the tags and evaluation of the information inside the tags. So this gives the ease of navigation.</w:t>
      </w:r>
    </w:p>
    <w:p w14:paraId="27AF5271" w14:textId="77777777" w:rsidR="00E154A0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Slower at run time.</w:t>
      </w:r>
    </w:p>
    <w:p w14:paraId="0BFA71D0" w14:textId="77777777" w:rsidR="00E154A0" w:rsidRPr="00E05848" w:rsidRDefault="00E154A0" w:rsidP="00E154A0">
      <w:pPr>
        <w:rPr>
          <w:b/>
          <w:sz w:val="24"/>
          <w:szCs w:val="24"/>
        </w:rPr>
      </w:pPr>
      <w:r w:rsidRPr="00E05848">
        <w:rPr>
          <w:b/>
          <w:sz w:val="24"/>
          <w:szCs w:val="24"/>
        </w:rPr>
        <w:t>SAX</w:t>
      </w:r>
    </w:p>
    <w:p w14:paraId="19B0972A" w14:textId="77777777" w:rsidR="00E154A0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Event based parser (Sequence of events).</w:t>
      </w:r>
    </w:p>
    <w:p w14:paraId="26A3E889" w14:textId="77777777" w:rsidR="00E154A0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SAX parses the file as it reads it, i.e. parses node by node.</w:t>
      </w:r>
    </w:p>
    <w:p w14:paraId="791C896C" w14:textId="77777777" w:rsidR="00E154A0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No memory constraints as it does not store the XML content in the memory.</w:t>
      </w:r>
    </w:p>
    <w:p w14:paraId="56D0FEE3" w14:textId="77777777" w:rsidR="00E154A0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SAX is read only i.e. can’t insert or delete the node.</w:t>
      </w:r>
    </w:p>
    <w:p w14:paraId="2ACF3C6F" w14:textId="77777777" w:rsidR="00E154A0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Use SAX parser when memory content is large.</w:t>
      </w:r>
    </w:p>
    <w:p w14:paraId="6B4E2C5D" w14:textId="77777777" w:rsidR="00E154A0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SAX reads the XML file from top to bottom and backward navigation is not possible.</w:t>
      </w:r>
    </w:p>
    <w:p w14:paraId="1B6B6D47" w14:textId="3108D4E9" w:rsidR="008F3BF7" w:rsidRPr="00B534C4" w:rsidRDefault="00E154A0" w:rsidP="00E154A0">
      <w:pPr>
        <w:rPr>
          <w:sz w:val="24"/>
          <w:szCs w:val="24"/>
        </w:rPr>
      </w:pPr>
      <w:r w:rsidRPr="00B534C4">
        <w:rPr>
          <w:sz w:val="24"/>
          <w:szCs w:val="24"/>
        </w:rPr>
        <w:t>Faster at run time.</w:t>
      </w:r>
    </w:p>
    <w:sectPr w:rsidR="008F3BF7" w:rsidRPr="00B534C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D8697" w14:textId="77777777" w:rsidR="00BD1C41" w:rsidRDefault="00BD1C41">
      <w:r>
        <w:separator/>
      </w:r>
    </w:p>
    <w:p w14:paraId="6480F059" w14:textId="77777777" w:rsidR="00BD1C41" w:rsidRDefault="00BD1C41"/>
  </w:endnote>
  <w:endnote w:type="continuationSeparator" w:id="0">
    <w:p w14:paraId="023FDCDB" w14:textId="77777777" w:rsidR="00BD1C41" w:rsidRDefault="00BD1C41">
      <w:r>
        <w:continuationSeparator/>
      </w:r>
    </w:p>
    <w:p w14:paraId="67087E98" w14:textId="77777777" w:rsidR="00BD1C41" w:rsidRDefault="00BD1C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5A408" w14:textId="77777777" w:rsidR="008F3BF7" w:rsidRDefault="00BD1C4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5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53977" w14:textId="77777777" w:rsidR="00BD1C41" w:rsidRDefault="00BD1C41">
      <w:r>
        <w:separator/>
      </w:r>
    </w:p>
    <w:p w14:paraId="391A50D0" w14:textId="77777777" w:rsidR="00BD1C41" w:rsidRDefault="00BD1C41"/>
  </w:footnote>
  <w:footnote w:type="continuationSeparator" w:id="0">
    <w:p w14:paraId="762C1B1A" w14:textId="77777777" w:rsidR="00BD1C41" w:rsidRDefault="00BD1C41">
      <w:r>
        <w:continuationSeparator/>
      </w:r>
    </w:p>
    <w:p w14:paraId="1518BBD8" w14:textId="77777777" w:rsidR="00BD1C41" w:rsidRDefault="00BD1C4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EA"/>
    <w:rsid w:val="0000256A"/>
    <w:rsid w:val="000827B9"/>
    <w:rsid w:val="002243C2"/>
    <w:rsid w:val="002A55E0"/>
    <w:rsid w:val="00335EAE"/>
    <w:rsid w:val="00373E40"/>
    <w:rsid w:val="00400F6C"/>
    <w:rsid w:val="005D0D59"/>
    <w:rsid w:val="006079EA"/>
    <w:rsid w:val="008638E3"/>
    <w:rsid w:val="008D6B20"/>
    <w:rsid w:val="008F3BF7"/>
    <w:rsid w:val="00955D4E"/>
    <w:rsid w:val="00A625DD"/>
    <w:rsid w:val="00A955BE"/>
    <w:rsid w:val="00AB587C"/>
    <w:rsid w:val="00AE3D66"/>
    <w:rsid w:val="00B21C8D"/>
    <w:rsid w:val="00B25A43"/>
    <w:rsid w:val="00B534C4"/>
    <w:rsid w:val="00BC4B6B"/>
    <w:rsid w:val="00BD1C41"/>
    <w:rsid w:val="00C250AD"/>
    <w:rsid w:val="00CC2FB3"/>
    <w:rsid w:val="00DF0AC9"/>
    <w:rsid w:val="00E05848"/>
    <w:rsid w:val="00E154A0"/>
    <w:rsid w:val="00E2350B"/>
    <w:rsid w:val="00E30211"/>
    <w:rsid w:val="00E621C4"/>
    <w:rsid w:val="00EC67CB"/>
    <w:rsid w:val="00F762D5"/>
    <w:rsid w:val="00F845EA"/>
    <w:rsid w:val="00FD18EA"/>
    <w:rsid w:val="00F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7E2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manchikal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68"/>
    <w:rsid w:val="00EC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FB8CA3738A8D4391F3C303F87363C5">
    <w:name w:val="22FB8CA3738A8D4391F3C303F87363C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633775DB12D4774781962EEBC417B468">
    <w:name w:val="633775DB12D4774781962EEBC417B4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3</Pages>
  <Words>593</Words>
  <Characters>3384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Manchikalapudi, Sambasivarao (CAI - Redwood City - CON)</dc:creator>
  <cp:keywords/>
  <dc:description/>
  <cp:lastModifiedBy>Manchikalapudi, Sambasivarao (CAI - Redwood City - CON)</cp:lastModifiedBy>
  <cp:revision>77</cp:revision>
  <dcterms:created xsi:type="dcterms:W3CDTF">2018-01-02T01:43:00Z</dcterms:created>
  <dcterms:modified xsi:type="dcterms:W3CDTF">2018-01-02T02:02:00Z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